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2474E" w:rsidP="00913946">
            <w:pPr>
              <w:pStyle w:val="Title"/>
            </w:pPr>
            <w:r>
              <w:t>John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Mahoney</w:t>
            </w:r>
          </w:p>
          <w:p w:rsidR="00692703" w:rsidRPr="00CF1A49" w:rsidRDefault="00B2474E" w:rsidP="00913946">
            <w:pPr>
              <w:pStyle w:val="ContactInfo"/>
              <w:contextualSpacing w:val="0"/>
            </w:pPr>
            <w:r>
              <w:t>5060 Wind Spring Drive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92543D5FEAF481491C17A5166AB25C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336-406-9381</w:t>
            </w:r>
          </w:p>
          <w:p w:rsidR="00692703" w:rsidRPr="00CF1A49" w:rsidRDefault="00B2474E" w:rsidP="00913946">
            <w:pPr>
              <w:pStyle w:val="ContactInfoEmphasis"/>
              <w:contextualSpacing w:val="0"/>
            </w:pPr>
            <w:r>
              <w:t>Jmahoney2261@yahoo.com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5F855600F1F4933BFC08EA050722E2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jmport.azurewebsites.net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959D9" w:rsidP="00913946">
            <w:pPr>
              <w:contextualSpacing w:val="0"/>
            </w:pPr>
            <w:r>
              <w:t>One of the reasons why you want me on your team is because I can learn quickly. If you hire you will see that all I need is very little guidance to get me on my way to finishing the objective.</w:t>
            </w:r>
          </w:p>
        </w:tc>
      </w:tr>
    </w:tbl>
    <w:p w:rsidR="004E01EB" w:rsidRPr="00CF1A49" w:rsidRDefault="00373D7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532047227F94BBFBBB5ACF92463314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B6E80">
        <w:tc>
          <w:tcPr>
            <w:tcW w:w="9290" w:type="dxa"/>
          </w:tcPr>
          <w:p w:rsidR="001D0BF1" w:rsidRPr="00CF1A49" w:rsidRDefault="00373D77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1CB8286F1B2242B4B6471E519006088D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B22213">
              <w:t xml:space="preserve"> </w:t>
            </w:r>
            <w:r w:rsidR="00DB6E80">
              <w:t xml:space="preserve">Oct </w:t>
            </w:r>
            <w:r w:rsidR="00B22213">
              <w:t>2015</w:t>
            </w:r>
            <w:r w:rsidR="001D0BF1" w:rsidRPr="00CF1A49">
              <w:t xml:space="preserve"> 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6FF6ABB117A846CD85B744502C14760F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  <w:r w:rsidR="00B22213">
              <w:t xml:space="preserve"> </w:t>
            </w:r>
            <w:r w:rsidR="00DB6E80">
              <w:t xml:space="preserve">jan </w:t>
            </w:r>
            <w:r w:rsidR="00B22213">
              <w:t>2018</w:t>
            </w:r>
          </w:p>
          <w:p w:rsidR="001D0BF1" w:rsidRPr="00CF1A49" w:rsidRDefault="00B22213" w:rsidP="001D0BF1">
            <w:pPr>
              <w:pStyle w:val="Heading2"/>
              <w:contextualSpacing w:val="0"/>
              <w:outlineLvl w:val="1"/>
            </w:pPr>
            <w:r>
              <w:t>Lifeguard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YMCA</w:t>
            </w:r>
          </w:p>
          <w:p w:rsidR="001E3120" w:rsidRDefault="00DD4656" w:rsidP="001D0BF1">
            <w:pPr>
              <w:contextualSpacing w:val="0"/>
            </w:pPr>
            <w:r>
              <w:t>While I was at the Y I had to keep track of many different chemical levels as well as always stay alert. I was</w:t>
            </w:r>
            <w:r w:rsidR="004A034B">
              <w:t xml:space="preserve"> almost</w:t>
            </w:r>
            <w:r>
              <w:t xml:space="preserve"> never late and one of the best lifeguards, while I was there.</w:t>
            </w:r>
          </w:p>
          <w:p w:rsidR="008959D9" w:rsidRPr="00CF1A49" w:rsidRDefault="008959D9" w:rsidP="001D0BF1">
            <w:pPr>
              <w:contextualSpacing w:val="0"/>
            </w:pPr>
          </w:p>
        </w:tc>
      </w:tr>
      <w:tr w:rsidR="008959D9" w:rsidRPr="00CF1A49" w:rsidTr="00DB6E80">
        <w:tc>
          <w:tcPr>
            <w:tcW w:w="9290" w:type="dxa"/>
          </w:tcPr>
          <w:p w:rsidR="008959D9" w:rsidRPr="00CF1A49" w:rsidRDefault="008959D9" w:rsidP="008959D9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-871458148"/>
                <w:placeholder>
                  <w:docPart w:val="A0F69FC7B9F4488F8D2497ECB3ADE802"/>
                </w:placeholder>
                <w:temporary/>
                <w:showingPlcHdr/>
                <w15:appearance w15:val="hidden"/>
              </w:sdtPr>
              <w:sdtContent>
                <w:r w:rsidRPr="00CF1A49">
                  <w:t>Dates From</w:t>
                </w:r>
              </w:sdtContent>
            </w:sdt>
            <w:r>
              <w:t xml:space="preserve"> </w:t>
            </w:r>
            <w:r w:rsidR="00C30F6F">
              <w:t>Jan</w:t>
            </w:r>
            <w:r>
              <w:t xml:space="preserve"> 201</w:t>
            </w:r>
            <w:r w:rsidR="00C30F6F">
              <w:t>8</w:t>
            </w:r>
            <w:r w:rsidRPr="00CF1A49">
              <w:t xml:space="preserve"> – </w:t>
            </w:r>
            <w:sdt>
              <w:sdtPr>
                <w:alias w:val="Enter date to for company 1: "/>
                <w:tag w:val="Enter date to for company 1: "/>
                <w:id w:val="-1224751440"/>
                <w:placeholder>
                  <w:docPart w:val="67170C01F7F44C3881603FA9B27F68F1"/>
                </w:placeholder>
                <w:temporary/>
                <w:showingPlcHdr/>
                <w15:appearance w15:val="hidden"/>
              </w:sdtPr>
              <w:sdtContent>
                <w:r w:rsidRPr="00CF1A49">
                  <w:t>To</w:t>
                </w:r>
              </w:sdtContent>
            </w:sdt>
            <w:r>
              <w:t xml:space="preserve"> </w:t>
            </w:r>
            <w:r w:rsidR="00C30F6F">
              <w:t>May</w:t>
            </w:r>
            <w:r>
              <w:t xml:space="preserve"> 2018</w:t>
            </w:r>
          </w:p>
          <w:p w:rsidR="008959D9" w:rsidRPr="00CF1A49" w:rsidRDefault="00C30F6F" w:rsidP="008959D9">
            <w:pPr>
              <w:pStyle w:val="Heading2"/>
              <w:contextualSpacing w:val="0"/>
              <w:outlineLvl w:val="1"/>
            </w:pPr>
            <w:r>
              <w:t>Intern</w:t>
            </w:r>
            <w:r w:rsidR="008959D9" w:rsidRPr="00CF1A49">
              <w:t xml:space="preserve">, </w:t>
            </w:r>
            <w:r>
              <w:rPr>
                <w:rStyle w:val="SubtleReference"/>
              </w:rPr>
              <w:t>Coretechs</w:t>
            </w:r>
          </w:p>
          <w:p w:rsidR="008959D9" w:rsidRPr="00CF1A49" w:rsidRDefault="004E409A" w:rsidP="008959D9">
            <w:pPr>
              <w:contextualSpacing w:val="0"/>
            </w:pPr>
            <w:r>
              <w:t xml:space="preserve">What I was doing at CoreTechs was making VR applications for companies. </w:t>
            </w:r>
            <w:r w:rsidR="005F6984">
              <w:t>I did this in unity using their built in VR support. I used C# when making these applications.</w:t>
            </w:r>
          </w:p>
        </w:tc>
      </w:tr>
    </w:tbl>
    <w:sdt>
      <w:sdtPr>
        <w:alias w:val="Education:"/>
        <w:tag w:val="Education:"/>
        <w:id w:val="-1908763273"/>
        <w:placeholder>
          <w:docPart w:val="29B2F777A9FC416EACCF6C10405F305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B6E80">
        <w:tc>
          <w:tcPr>
            <w:tcW w:w="9290" w:type="dxa"/>
          </w:tcPr>
          <w:p w:rsidR="001D0BF1" w:rsidRPr="00CF1A49" w:rsidRDefault="00DB6E80" w:rsidP="001D0BF1">
            <w:pPr>
              <w:pStyle w:val="Heading3"/>
              <w:contextualSpacing w:val="0"/>
              <w:outlineLvl w:val="2"/>
            </w:pPr>
            <w:r>
              <w:t>July</w:t>
            </w:r>
            <w:r w:rsidR="001D0BF1" w:rsidRPr="00CF1A49">
              <w:t xml:space="preserve"> </w:t>
            </w:r>
            <w:r>
              <w:t>2018</w:t>
            </w:r>
          </w:p>
          <w:p w:rsidR="001D0BF1" w:rsidRPr="00CF1A49" w:rsidRDefault="00DB6E80" w:rsidP="001D0BF1">
            <w:pPr>
              <w:pStyle w:val="Heading2"/>
              <w:contextualSpacing w:val="0"/>
              <w:outlineLvl w:val="1"/>
            </w:pPr>
            <w:r w:rsidRPr="00DB6E80">
              <w:t>associate's</w:t>
            </w:r>
            <w:r>
              <w:t xml:space="preserve"> in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Forsyth tech community college</w:t>
            </w:r>
          </w:p>
          <w:p w:rsidR="007538DC" w:rsidRPr="00CF1A49" w:rsidRDefault="00DB6E80" w:rsidP="007538DC">
            <w:pPr>
              <w:contextualSpacing w:val="0"/>
            </w:pPr>
            <w:r>
              <w:t xml:space="preserve">While at Forsyth tech I had a 3.9 GPA where my only B was on the </w:t>
            </w:r>
            <w:r w:rsidR="00DD4656">
              <w:t>7-point</w:t>
            </w:r>
            <w:r>
              <w:t xml:space="preserve"> scale while I was in High School duel enrollment</w:t>
            </w:r>
            <w:r w:rsidR="004A034B"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0607B481F8194388BC40C8AD558BF49C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AA2618" w:rsidP="006E1507">
            <w:pPr>
              <w:pStyle w:val="ListBullet"/>
              <w:contextualSpacing w:val="0"/>
            </w:pPr>
            <w:r>
              <w:t>I have a basic knowledge of C++</w:t>
            </w:r>
          </w:p>
          <w:p w:rsidR="001F4E6D" w:rsidRDefault="00AA2618" w:rsidP="006E1507">
            <w:pPr>
              <w:pStyle w:val="ListBullet"/>
              <w:contextualSpacing w:val="0"/>
            </w:pPr>
            <w:r>
              <w:t>I have a lot knowledge of Java</w:t>
            </w:r>
          </w:p>
          <w:p w:rsidR="00AA2618" w:rsidRDefault="00AA2618" w:rsidP="006E1507">
            <w:pPr>
              <w:pStyle w:val="ListBullet"/>
              <w:contextualSpacing w:val="0"/>
            </w:pPr>
            <w:r>
              <w:t xml:space="preserve">I have a </w:t>
            </w:r>
            <w:r w:rsidR="000669D9">
              <w:t>basic</w:t>
            </w:r>
            <w:r>
              <w:t xml:space="preserve"> of knowledge of VB</w:t>
            </w:r>
          </w:p>
          <w:p w:rsidR="003104EF" w:rsidRDefault="003104EF" w:rsidP="006E1507">
            <w:pPr>
              <w:pStyle w:val="ListBullet"/>
              <w:contextualSpacing w:val="0"/>
            </w:pPr>
            <w:r>
              <w:t>I know to work with unity and make games on that using C#</w:t>
            </w:r>
          </w:p>
          <w:p w:rsidR="00143980" w:rsidRPr="006E1507" w:rsidRDefault="00143980" w:rsidP="006E1507">
            <w:pPr>
              <w:pStyle w:val="ListBullet"/>
              <w:contextualSpacing w:val="0"/>
            </w:pPr>
            <w:r>
              <w:t xml:space="preserve">I </w:t>
            </w:r>
            <w:r w:rsidR="00B916FC">
              <w:t>k</w:t>
            </w:r>
            <w:r>
              <w:t>now how to create</w:t>
            </w:r>
            <w:r w:rsidR="00333733">
              <w:t xml:space="preserve"> </w:t>
            </w:r>
            <w:r>
              <w:t>a database using</w:t>
            </w:r>
            <w:r w:rsidR="00333733">
              <w:t xml:space="preserve"> SQL</w:t>
            </w:r>
            <w:bookmarkStart w:id="0" w:name="_GoBack"/>
            <w:bookmarkEnd w:id="0"/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104EF" w:rsidP="006E1507">
            <w:pPr>
              <w:pStyle w:val="ListBullet"/>
              <w:contextualSpacing w:val="0"/>
            </w:pPr>
            <w:r>
              <w:t>I know a lot of C#</w:t>
            </w:r>
          </w:p>
          <w:p w:rsidR="001E3120" w:rsidRPr="006E1507" w:rsidRDefault="003104EF" w:rsidP="006E1507">
            <w:pPr>
              <w:pStyle w:val="ListBullet"/>
              <w:contextualSpacing w:val="0"/>
            </w:pPr>
            <w:r>
              <w:t>I can use bootstrap, HTML5, CSS3, and JavaScript</w:t>
            </w:r>
          </w:p>
          <w:p w:rsidR="001E3120" w:rsidRDefault="003104EF" w:rsidP="006E1507">
            <w:pPr>
              <w:pStyle w:val="ListBullet"/>
              <w:contextualSpacing w:val="0"/>
            </w:pPr>
            <w:r>
              <w:t xml:space="preserve">I can </w:t>
            </w:r>
            <w:r>
              <w:t>make many high tier websites in a short amount of time</w:t>
            </w:r>
            <w:r w:rsidR="002E4140">
              <w:t xml:space="preserve"> using MVC</w:t>
            </w:r>
          </w:p>
          <w:p w:rsidR="003E6064" w:rsidRPr="006E1507" w:rsidRDefault="003E6064" w:rsidP="006E1507">
            <w:pPr>
              <w:pStyle w:val="ListBullet"/>
              <w:contextualSpacing w:val="0"/>
            </w:pPr>
            <w:r>
              <w:t>I can create Xamarin mobile phone apps</w:t>
            </w:r>
          </w:p>
        </w:tc>
      </w:tr>
    </w:tbl>
    <w:sdt>
      <w:sdtPr>
        <w:alias w:val="Activities:"/>
        <w:tag w:val="Activities:"/>
        <w:id w:val="1223332893"/>
        <w:placeholder>
          <w:docPart w:val="D719A015CCA64601B720CDF46C723282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B916FC" w:rsidP="006E1507">
      <w:r>
        <w:t xml:space="preserve">I have always had a love for computers ever since I was 12 I played games on my computer and always wondered how they made those games. When I got older I really wanted to start making these games hence my love for programming. I find programming to be a very fun thing. I always enjoy learning more about the new ways to program and how one way might be more efficient then another. While at </w:t>
      </w:r>
      <w:r w:rsidR="000156F8">
        <w:t>Forsyth</w:t>
      </w:r>
      <w:r>
        <w:t xml:space="preserve"> tech I helped other </w:t>
      </w:r>
      <w:r w:rsidR="000156F8">
        <w:t>students,</w:t>
      </w:r>
      <w:r>
        <w:t xml:space="preserve"> who were having trouble with programs because </w:t>
      </w:r>
      <w:r w:rsidR="000156F8">
        <w:t>seeing the way other people coded their projects helped me amass knowledge for myself.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D77" w:rsidRDefault="00373D77" w:rsidP="0068194B">
      <w:r>
        <w:separator/>
      </w:r>
    </w:p>
    <w:p w:rsidR="00373D77" w:rsidRDefault="00373D77"/>
    <w:p w:rsidR="00373D77" w:rsidRDefault="00373D77"/>
  </w:endnote>
  <w:endnote w:type="continuationSeparator" w:id="0">
    <w:p w:rsidR="00373D77" w:rsidRDefault="00373D77" w:rsidP="0068194B">
      <w:r>
        <w:continuationSeparator/>
      </w:r>
    </w:p>
    <w:p w:rsidR="00373D77" w:rsidRDefault="00373D77"/>
    <w:p w:rsidR="00373D77" w:rsidRDefault="00373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D77" w:rsidRDefault="00373D77" w:rsidP="0068194B">
      <w:r>
        <w:separator/>
      </w:r>
    </w:p>
    <w:p w:rsidR="00373D77" w:rsidRDefault="00373D77"/>
    <w:p w:rsidR="00373D77" w:rsidRDefault="00373D77"/>
  </w:footnote>
  <w:footnote w:type="continuationSeparator" w:id="0">
    <w:p w:rsidR="00373D77" w:rsidRDefault="00373D77" w:rsidP="0068194B">
      <w:r>
        <w:continuationSeparator/>
      </w:r>
    </w:p>
    <w:p w:rsidR="00373D77" w:rsidRDefault="00373D77"/>
    <w:p w:rsidR="00373D77" w:rsidRDefault="00373D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7868B0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E"/>
    <w:rsid w:val="000001EF"/>
    <w:rsid w:val="00007322"/>
    <w:rsid w:val="00007728"/>
    <w:rsid w:val="000156F8"/>
    <w:rsid w:val="00024584"/>
    <w:rsid w:val="00024730"/>
    <w:rsid w:val="00055E95"/>
    <w:rsid w:val="000669D9"/>
    <w:rsid w:val="0007021F"/>
    <w:rsid w:val="000B2BA5"/>
    <w:rsid w:val="000F2F8C"/>
    <w:rsid w:val="0010006E"/>
    <w:rsid w:val="001045A8"/>
    <w:rsid w:val="00114A91"/>
    <w:rsid w:val="001427E1"/>
    <w:rsid w:val="00143980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4140"/>
    <w:rsid w:val="002E7E61"/>
    <w:rsid w:val="002F05E5"/>
    <w:rsid w:val="002F254D"/>
    <w:rsid w:val="002F30E4"/>
    <w:rsid w:val="00307140"/>
    <w:rsid w:val="003104EF"/>
    <w:rsid w:val="00316DFF"/>
    <w:rsid w:val="00325B57"/>
    <w:rsid w:val="00333733"/>
    <w:rsid w:val="00336056"/>
    <w:rsid w:val="003544E1"/>
    <w:rsid w:val="00366398"/>
    <w:rsid w:val="00373D77"/>
    <w:rsid w:val="003A0632"/>
    <w:rsid w:val="003A30E5"/>
    <w:rsid w:val="003A6ADF"/>
    <w:rsid w:val="003B5928"/>
    <w:rsid w:val="003D380F"/>
    <w:rsid w:val="003E160D"/>
    <w:rsid w:val="003E6064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034B"/>
    <w:rsid w:val="004A1FAE"/>
    <w:rsid w:val="004A32FF"/>
    <w:rsid w:val="004B06EB"/>
    <w:rsid w:val="004B6AD0"/>
    <w:rsid w:val="004C2D5D"/>
    <w:rsid w:val="004C33E1"/>
    <w:rsid w:val="004E01EB"/>
    <w:rsid w:val="004E2794"/>
    <w:rsid w:val="004E409A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984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16D1"/>
    <w:rsid w:val="00834955"/>
    <w:rsid w:val="00855B59"/>
    <w:rsid w:val="00860461"/>
    <w:rsid w:val="0086487C"/>
    <w:rsid w:val="00870B20"/>
    <w:rsid w:val="008829F8"/>
    <w:rsid w:val="00885897"/>
    <w:rsid w:val="008959D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514C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618"/>
    <w:rsid w:val="00AB32F8"/>
    <w:rsid w:val="00AB610B"/>
    <w:rsid w:val="00AD360E"/>
    <w:rsid w:val="00AD40FB"/>
    <w:rsid w:val="00AD782D"/>
    <w:rsid w:val="00AE7650"/>
    <w:rsid w:val="00B10EBE"/>
    <w:rsid w:val="00B22213"/>
    <w:rsid w:val="00B236F1"/>
    <w:rsid w:val="00B2474E"/>
    <w:rsid w:val="00B50F99"/>
    <w:rsid w:val="00B51D1B"/>
    <w:rsid w:val="00B540F4"/>
    <w:rsid w:val="00B60FD0"/>
    <w:rsid w:val="00B622DF"/>
    <w:rsid w:val="00B6332A"/>
    <w:rsid w:val="00B81760"/>
    <w:rsid w:val="00B8494C"/>
    <w:rsid w:val="00B916FC"/>
    <w:rsid w:val="00BA1546"/>
    <w:rsid w:val="00BB4E51"/>
    <w:rsid w:val="00BD431F"/>
    <w:rsid w:val="00BE423E"/>
    <w:rsid w:val="00BF61AC"/>
    <w:rsid w:val="00C30F6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711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6E80"/>
    <w:rsid w:val="00DB7E1E"/>
    <w:rsid w:val="00DC1B78"/>
    <w:rsid w:val="00DC2A2F"/>
    <w:rsid w:val="00DC600B"/>
    <w:rsid w:val="00DD4656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6E5B1"/>
  <w15:chartTrackingRefBased/>
  <w15:docId w15:val="{1930BBB3-D5C4-445A-AA6D-B9898CA7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%20Thomas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2543D5FEAF481491C17A5166AB2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479A9-5E86-4954-9C90-819FADDAFA6B}"/>
      </w:docPartPr>
      <w:docPartBody>
        <w:p w:rsidR="00000000" w:rsidRDefault="001C5731">
          <w:pPr>
            <w:pStyle w:val="F92543D5FEAF481491C17A5166AB25C9"/>
          </w:pPr>
          <w:r w:rsidRPr="00CF1A49">
            <w:t>·</w:t>
          </w:r>
        </w:p>
      </w:docPartBody>
    </w:docPart>
    <w:docPart>
      <w:docPartPr>
        <w:name w:val="75F855600F1F4933BFC08EA05072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C736D-104D-4293-8056-199EA3C7A79D}"/>
      </w:docPartPr>
      <w:docPartBody>
        <w:p w:rsidR="00000000" w:rsidRDefault="001C5731">
          <w:pPr>
            <w:pStyle w:val="75F855600F1F4933BFC08EA050722E20"/>
          </w:pPr>
          <w:r w:rsidRPr="00CF1A49">
            <w:t>·</w:t>
          </w:r>
        </w:p>
      </w:docPartBody>
    </w:docPart>
    <w:docPart>
      <w:docPartPr>
        <w:name w:val="B532047227F94BBFBBB5ACF924633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0014-90D0-46DF-9756-8EB6A1F6DA21}"/>
      </w:docPartPr>
      <w:docPartBody>
        <w:p w:rsidR="00000000" w:rsidRDefault="001C5731">
          <w:pPr>
            <w:pStyle w:val="B532047227F94BBFBBB5ACF924633145"/>
          </w:pPr>
          <w:r w:rsidRPr="00CF1A49">
            <w:t>Experience</w:t>
          </w:r>
        </w:p>
      </w:docPartBody>
    </w:docPart>
    <w:docPart>
      <w:docPartPr>
        <w:name w:val="1CB8286F1B2242B4B6471E519006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9A7F5-8AF1-459E-92CB-D03E51952B84}"/>
      </w:docPartPr>
      <w:docPartBody>
        <w:p w:rsidR="00000000" w:rsidRDefault="001C5731">
          <w:pPr>
            <w:pStyle w:val="1CB8286F1B2242B4B6471E519006088D"/>
          </w:pPr>
          <w:r w:rsidRPr="00CF1A49">
            <w:t>Dates From</w:t>
          </w:r>
        </w:p>
      </w:docPartBody>
    </w:docPart>
    <w:docPart>
      <w:docPartPr>
        <w:name w:val="6FF6ABB117A846CD85B744502C14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DE92E-019B-4871-A109-3C8D81185BD2}"/>
      </w:docPartPr>
      <w:docPartBody>
        <w:p w:rsidR="00000000" w:rsidRDefault="001C5731">
          <w:pPr>
            <w:pStyle w:val="6FF6ABB117A846CD85B744502C14760F"/>
          </w:pPr>
          <w:r w:rsidRPr="00CF1A49">
            <w:t>To</w:t>
          </w:r>
        </w:p>
      </w:docPartBody>
    </w:docPart>
    <w:docPart>
      <w:docPartPr>
        <w:name w:val="29B2F777A9FC416EACCF6C10405F3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C07E6-5005-4F6E-92BC-1F56A14C2FE3}"/>
      </w:docPartPr>
      <w:docPartBody>
        <w:p w:rsidR="00000000" w:rsidRDefault="001C5731">
          <w:pPr>
            <w:pStyle w:val="29B2F777A9FC416EACCF6C10405F3053"/>
          </w:pPr>
          <w:r w:rsidRPr="00CF1A49">
            <w:t>Education</w:t>
          </w:r>
        </w:p>
      </w:docPartBody>
    </w:docPart>
    <w:docPart>
      <w:docPartPr>
        <w:name w:val="0607B481F8194388BC40C8AD558BF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E0544-EED7-4ED9-A6CA-592289D7BC41}"/>
      </w:docPartPr>
      <w:docPartBody>
        <w:p w:rsidR="00000000" w:rsidRDefault="001C5731">
          <w:pPr>
            <w:pStyle w:val="0607B481F8194388BC40C8AD558BF49C"/>
          </w:pPr>
          <w:r w:rsidRPr="00CF1A49">
            <w:t>Skills</w:t>
          </w:r>
        </w:p>
      </w:docPartBody>
    </w:docPart>
    <w:docPart>
      <w:docPartPr>
        <w:name w:val="D719A015CCA64601B720CDF46C723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3E9E-FEAF-4AF8-A5B7-52AE414BC61D}"/>
      </w:docPartPr>
      <w:docPartBody>
        <w:p w:rsidR="00000000" w:rsidRDefault="001C5731">
          <w:pPr>
            <w:pStyle w:val="D719A015CCA64601B720CDF46C723282"/>
          </w:pPr>
          <w:r w:rsidRPr="00CF1A49">
            <w:t>Activities</w:t>
          </w:r>
        </w:p>
      </w:docPartBody>
    </w:docPart>
    <w:docPart>
      <w:docPartPr>
        <w:name w:val="A0F69FC7B9F4488F8D2497ECB3AD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63D6F-1187-44B2-93BE-EA9536A984F0}"/>
      </w:docPartPr>
      <w:docPartBody>
        <w:p w:rsidR="00000000" w:rsidRDefault="00702E63" w:rsidP="00702E63">
          <w:pPr>
            <w:pStyle w:val="A0F69FC7B9F4488F8D2497ECB3ADE802"/>
          </w:pPr>
          <w:r w:rsidRPr="00CF1A49">
            <w:t>Dates From</w:t>
          </w:r>
        </w:p>
      </w:docPartBody>
    </w:docPart>
    <w:docPart>
      <w:docPartPr>
        <w:name w:val="67170C01F7F44C3881603FA9B27F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7E7AB-EC4D-42DD-BF8F-ADDB6494F4C1}"/>
      </w:docPartPr>
      <w:docPartBody>
        <w:p w:rsidR="00000000" w:rsidRDefault="00702E63" w:rsidP="00702E63">
          <w:pPr>
            <w:pStyle w:val="67170C01F7F44C3881603FA9B27F68F1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63"/>
    <w:rsid w:val="001C5731"/>
    <w:rsid w:val="0070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C77FA6FA84C719D99E8ED2ED6DB70">
    <w:name w:val="E93C77FA6FA84C719D99E8ED2ED6DB7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D883B06E2214A479F671B05877536F3">
    <w:name w:val="1D883B06E2214A479F671B05877536F3"/>
  </w:style>
  <w:style w:type="paragraph" w:customStyle="1" w:styleId="D78632D6CCA142A688E9C136AFF8AD4C">
    <w:name w:val="D78632D6CCA142A688E9C136AFF8AD4C"/>
  </w:style>
  <w:style w:type="paragraph" w:customStyle="1" w:styleId="F92543D5FEAF481491C17A5166AB25C9">
    <w:name w:val="F92543D5FEAF481491C17A5166AB25C9"/>
  </w:style>
  <w:style w:type="paragraph" w:customStyle="1" w:styleId="0BBC2F97FD56490DB3832DAA92DE09E4">
    <w:name w:val="0BBC2F97FD56490DB3832DAA92DE09E4"/>
  </w:style>
  <w:style w:type="paragraph" w:customStyle="1" w:styleId="99AFD4BA80D64D5A826F1FAF5AE09EC6">
    <w:name w:val="99AFD4BA80D64D5A826F1FAF5AE09EC6"/>
  </w:style>
  <w:style w:type="paragraph" w:customStyle="1" w:styleId="60D0FFF084D94B9BAAF6906E9EAB3578">
    <w:name w:val="60D0FFF084D94B9BAAF6906E9EAB3578"/>
  </w:style>
  <w:style w:type="paragraph" w:customStyle="1" w:styleId="D2150E1CACD747409530FD7DC89FF9AB">
    <w:name w:val="D2150E1CACD747409530FD7DC89FF9AB"/>
  </w:style>
  <w:style w:type="paragraph" w:customStyle="1" w:styleId="75F855600F1F4933BFC08EA050722E20">
    <w:name w:val="75F855600F1F4933BFC08EA050722E20"/>
  </w:style>
  <w:style w:type="paragraph" w:customStyle="1" w:styleId="11EEF625F34E42D98EC4878B2A913AB6">
    <w:name w:val="11EEF625F34E42D98EC4878B2A913AB6"/>
  </w:style>
  <w:style w:type="paragraph" w:customStyle="1" w:styleId="2980818F0021478CA4BBF1CE31C24A75">
    <w:name w:val="2980818F0021478CA4BBF1CE31C24A75"/>
  </w:style>
  <w:style w:type="paragraph" w:customStyle="1" w:styleId="B532047227F94BBFBBB5ACF924633145">
    <w:name w:val="B532047227F94BBFBBB5ACF924633145"/>
  </w:style>
  <w:style w:type="paragraph" w:customStyle="1" w:styleId="1CB8286F1B2242B4B6471E519006088D">
    <w:name w:val="1CB8286F1B2242B4B6471E519006088D"/>
  </w:style>
  <w:style w:type="paragraph" w:customStyle="1" w:styleId="6FF6ABB117A846CD85B744502C14760F">
    <w:name w:val="6FF6ABB117A846CD85B744502C14760F"/>
  </w:style>
  <w:style w:type="paragraph" w:customStyle="1" w:styleId="BC97568EEE684ADAA16F42CEE7F0A1A9">
    <w:name w:val="BC97568EEE684ADAA16F42CEE7F0A1A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FD6442F730F4702BDDA622B39E0D08B">
    <w:name w:val="7FD6442F730F4702BDDA622B39E0D08B"/>
  </w:style>
  <w:style w:type="paragraph" w:customStyle="1" w:styleId="78F72DF3AD5742FBBD70CEFC0C10AA07">
    <w:name w:val="78F72DF3AD5742FBBD70CEFC0C10AA07"/>
  </w:style>
  <w:style w:type="paragraph" w:customStyle="1" w:styleId="825AF916DC864776935568551CD49868">
    <w:name w:val="825AF916DC864776935568551CD49868"/>
  </w:style>
  <w:style w:type="paragraph" w:customStyle="1" w:styleId="7F4088A9C8794EC3886099D39A953BBE">
    <w:name w:val="7F4088A9C8794EC3886099D39A953BBE"/>
  </w:style>
  <w:style w:type="paragraph" w:customStyle="1" w:styleId="8204EDEEABE541B79639AC911A1B7B75">
    <w:name w:val="8204EDEEABE541B79639AC911A1B7B75"/>
  </w:style>
  <w:style w:type="paragraph" w:customStyle="1" w:styleId="203507CCA20A45B888D175717AC085C3">
    <w:name w:val="203507CCA20A45B888D175717AC085C3"/>
  </w:style>
  <w:style w:type="paragraph" w:customStyle="1" w:styleId="4E108222FE5C4481BE5056BE415736AB">
    <w:name w:val="4E108222FE5C4481BE5056BE415736AB"/>
  </w:style>
  <w:style w:type="paragraph" w:customStyle="1" w:styleId="29B2F777A9FC416EACCF6C10405F3053">
    <w:name w:val="29B2F777A9FC416EACCF6C10405F3053"/>
  </w:style>
  <w:style w:type="paragraph" w:customStyle="1" w:styleId="F1E1E0227C8D41FAB0AF54E916D57C74">
    <w:name w:val="F1E1E0227C8D41FAB0AF54E916D57C74"/>
  </w:style>
  <w:style w:type="paragraph" w:customStyle="1" w:styleId="7E718B0B030A42F892B666A68CB81718">
    <w:name w:val="7E718B0B030A42F892B666A68CB81718"/>
  </w:style>
  <w:style w:type="paragraph" w:customStyle="1" w:styleId="68D232CC8D454AF3827E63E0EB2EDCE2">
    <w:name w:val="68D232CC8D454AF3827E63E0EB2EDCE2"/>
  </w:style>
  <w:style w:type="paragraph" w:customStyle="1" w:styleId="8374B94016DB482894361BAFDAD2DB07">
    <w:name w:val="8374B94016DB482894361BAFDAD2DB07"/>
  </w:style>
  <w:style w:type="paragraph" w:customStyle="1" w:styleId="2DC38E4D2F9240E7AE2BCFAAC9620E27">
    <w:name w:val="2DC38E4D2F9240E7AE2BCFAAC9620E27"/>
  </w:style>
  <w:style w:type="paragraph" w:customStyle="1" w:styleId="1F5584E70A0F48A983AC88488C013FA3">
    <w:name w:val="1F5584E70A0F48A983AC88488C013FA3"/>
  </w:style>
  <w:style w:type="paragraph" w:customStyle="1" w:styleId="AA98768871D2498BAC7F8E0458BFE1C9">
    <w:name w:val="AA98768871D2498BAC7F8E0458BFE1C9"/>
  </w:style>
  <w:style w:type="paragraph" w:customStyle="1" w:styleId="1ED9A72FB9784D8D8EE565BAF28640A4">
    <w:name w:val="1ED9A72FB9784D8D8EE565BAF28640A4"/>
  </w:style>
  <w:style w:type="paragraph" w:customStyle="1" w:styleId="6BEAFE9ECAC643B79841EDFCA6F03760">
    <w:name w:val="6BEAFE9ECAC643B79841EDFCA6F03760"/>
  </w:style>
  <w:style w:type="paragraph" w:customStyle="1" w:styleId="0398327288A043B88580E134BEF600D3">
    <w:name w:val="0398327288A043B88580E134BEF600D3"/>
  </w:style>
  <w:style w:type="paragraph" w:customStyle="1" w:styleId="0607B481F8194388BC40C8AD558BF49C">
    <w:name w:val="0607B481F8194388BC40C8AD558BF49C"/>
  </w:style>
  <w:style w:type="paragraph" w:customStyle="1" w:styleId="775E86329A134F6188BF0BCFE5FA37DB">
    <w:name w:val="775E86329A134F6188BF0BCFE5FA37DB"/>
  </w:style>
  <w:style w:type="paragraph" w:customStyle="1" w:styleId="7341079FBD4546679B5D175E9AEEBAEF">
    <w:name w:val="7341079FBD4546679B5D175E9AEEBAEF"/>
  </w:style>
  <w:style w:type="paragraph" w:customStyle="1" w:styleId="896792B771544D2780A2CBF3116605E0">
    <w:name w:val="896792B771544D2780A2CBF3116605E0"/>
  </w:style>
  <w:style w:type="paragraph" w:customStyle="1" w:styleId="97FB132A5E17480C9587670488E7A1FA">
    <w:name w:val="97FB132A5E17480C9587670488E7A1FA"/>
  </w:style>
  <w:style w:type="paragraph" w:customStyle="1" w:styleId="BE2E30F7B40F456286AD343ED5496C80">
    <w:name w:val="BE2E30F7B40F456286AD343ED5496C80"/>
  </w:style>
  <w:style w:type="paragraph" w:customStyle="1" w:styleId="D719A015CCA64601B720CDF46C723282">
    <w:name w:val="D719A015CCA64601B720CDF46C723282"/>
  </w:style>
  <w:style w:type="paragraph" w:customStyle="1" w:styleId="D6E4ECA539EA445F9814358071333EA0">
    <w:name w:val="D6E4ECA539EA445F9814358071333EA0"/>
  </w:style>
  <w:style w:type="paragraph" w:customStyle="1" w:styleId="A0F69FC7B9F4488F8D2497ECB3ADE802">
    <w:name w:val="A0F69FC7B9F4488F8D2497ECB3ADE802"/>
    <w:rsid w:val="00702E63"/>
  </w:style>
  <w:style w:type="paragraph" w:customStyle="1" w:styleId="67170C01F7F44C3881603FA9B27F68F1">
    <w:name w:val="67170C01F7F44C3881603FA9B27F68F1"/>
    <w:rsid w:val="00702E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31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Thomas</dc:creator>
  <cp:keywords/>
  <dc:description/>
  <cp:lastModifiedBy>John Mahoney</cp:lastModifiedBy>
  <cp:revision>18</cp:revision>
  <dcterms:created xsi:type="dcterms:W3CDTF">2018-06-20T18:04:00Z</dcterms:created>
  <dcterms:modified xsi:type="dcterms:W3CDTF">2018-06-20T18:35:00Z</dcterms:modified>
  <cp:category/>
</cp:coreProperties>
</file>